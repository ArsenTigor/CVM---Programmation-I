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C2E2" w14:textId="1E94BF20" w:rsidR="0009396B" w:rsidRDefault="0009396B" w:rsidP="0009396B">
      <w:pPr>
        <w:pStyle w:val="Default"/>
        <w:rPr>
          <w:rFonts w:ascii="Courier New" w:hAnsi="Courier New" w:cs="Courier New"/>
          <w:b/>
          <w:bCs/>
          <w:sz w:val="20"/>
          <w:szCs w:val="20"/>
          <w:lang w:val="fr-CA"/>
        </w:rPr>
      </w:pPr>
      <w:r w:rsidRPr="00BC7B89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DIAGRAMME D'ACTION (premier affinement) </w:t>
      </w:r>
    </w:p>
    <w:p w14:paraId="4B74FA01" w14:textId="00A81B9D" w:rsidR="00D46457" w:rsidRPr="00D46457" w:rsidRDefault="00D46457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D46457">
        <w:rPr>
          <w:rFonts w:ascii="Courier New" w:hAnsi="Courier New" w:cs="Courier New"/>
          <w:sz w:val="20"/>
          <w:szCs w:val="20"/>
          <w:highlight w:val="yellow"/>
          <w:lang w:val="fr-CA"/>
        </w:rPr>
        <w:t>***Ce qui est surligner en jaune ne devrait pas être dans le diagramme d’action mais un rappel pour le code***</w:t>
      </w:r>
    </w:p>
    <w:p w14:paraId="5A185561" w14:textId="77777777" w:rsidR="0009396B" w:rsidRPr="00BC7B89" w:rsidRDefault="0009396B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┌──*Calcul des coûts d'une demande de reprographie </w:t>
      </w:r>
    </w:p>
    <w:p w14:paraId="72905F0C" w14:textId="456D5A3D" w:rsidR="0009396B" w:rsidRPr="00BC7B89" w:rsidRDefault="0009396B" w:rsidP="0009396B">
      <w:pPr>
        <w:pStyle w:val="Default"/>
        <w:rPr>
          <w:rFonts w:ascii="Courier New" w:hAnsi="Courier New" w:cs="Courier New"/>
          <w:i/>
          <w:iCs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Pr="004070AC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* </w:t>
      </w:r>
      <w:r w:rsidRPr="004070AC">
        <w:rPr>
          <w:rFonts w:ascii="Courier New" w:hAnsi="Courier New" w:cs="Courier New"/>
          <w:b/>
          <w:bCs/>
          <w:i/>
          <w:iCs/>
          <w:sz w:val="20"/>
          <w:szCs w:val="20"/>
          <w:highlight w:val="green"/>
          <w:lang w:val="fr-CA"/>
        </w:rPr>
        <w:t>Lire toutes les données nécessaires</w:t>
      </w:r>
      <w:r w:rsidRPr="00BC7B89">
        <w:rPr>
          <w:rFonts w:ascii="Courier New" w:hAnsi="Courier New" w:cs="Courier New"/>
          <w:i/>
          <w:iCs/>
          <w:sz w:val="20"/>
          <w:szCs w:val="20"/>
          <w:lang w:val="fr-CA"/>
        </w:rPr>
        <w:t xml:space="preserve"> </w:t>
      </w:r>
    </w:p>
    <w:p w14:paraId="279B5662" w14:textId="6B016D48" w:rsidR="0009396B" w:rsidRDefault="0009396B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Lire NbOri,NbExe,FormatPapier,TypeImpression,TypePapier,Aperforer,TypeFaconnage </w:t>
      </w:r>
    </w:p>
    <w:p w14:paraId="30CA4397" w14:textId="2C8C7359" w:rsidR="004070AC" w:rsidRPr="00BC7B89" w:rsidRDefault="004070AC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TypeImpression = toupper(TypeImpression) </w:t>
      </w:r>
    </w:p>
    <w:p w14:paraId="0D4DAD5E" w14:textId="2651E1EE" w:rsidR="0009396B" w:rsidRPr="00BC7B89" w:rsidRDefault="0009396B" w:rsidP="0009396B">
      <w:pPr>
        <w:pStyle w:val="Default"/>
        <w:rPr>
          <w:rFonts w:ascii="Courier New" w:hAnsi="Courier New" w:cs="Courier New"/>
          <w:b/>
          <w:bCs/>
          <w:sz w:val="20"/>
          <w:szCs w:val="20"/>
          <w:lang w:val="fr-CA"/>
        </w:rPr>
      </w:pPr>
      <w:r w:rsidRPr="004070AC">
        <w:rPr>
          <w:rFonts w:ascii="Courier New" w:hAnsi="Courier New" w:cs="Courier New"/>
          <w:b/>
          <w:bCs/>
          <w:sz w:val="20"/>
          <w:szCs w:val="20"/>
          <w:lang w:val="fr-CA"/>
        </w:rPr>
        <w:t>│ *</w:t>
      </w: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 </w:t>
      </w:r>
      <w:r w:rsidRPr="004070AC">
        <w:rPr>
          <w:rFonts w:ascii="Courier New" w:hAnsi="Courier New" w:cs="Courier New"/>
          <w:b/>
          <w:bCs/>
          <w:i/>
          <w:iCs/>
          <w:sz w:val="20"/>
          <w:szCs w:val="20"/>
          <w:highlight w:val="green"/>
          <w:lang w:val="fr-CA"/>
        </w:rPr>
        <w:t>Étape 1: calcul du nombre de feuilles à imprimer (recto et recto-verso)</w:t>
      </w:r>
      <w:r w:rsidRPr="00BC7B89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 </w:t>
      </w:r>
    </w:p>
    <w:p w14:paraId="61E2DE8A" w14:textId="423AD46E" w:rsidR="007C771E" w:rsidRPr="00BC7B89" w:rsidRDefault="007C771E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 w:rsidR="00BB4B74" w:rsidRPr="00BC7B89">
        <w:rPr>
          <w:rFonts w:ascii="Courier New" w:hAnsi="Courier New" w:cs="Courier New"/>
          <w:sz w:val="20"/>
          <w:szCs w:val="20"/>
          <w:lang w:val="fr-CA"/>
        </w:rPr>
        <w:t>Calculer NbImpR</w:t>
      </w:r>
      <w:r w:rsidR="004070AC">
        <w:rPr>
          <w:rFonts w:ascii="Courier New" w:hAnsi="Courier New" w:cs="Courier New"/>
          <w:sz w:val="20"/>
          <w:szCs w:val="20"/>
          <w:lang w:val="fr-CA"/>
        </w:rPr>
        <w:t xml:space="preserve"> et </w:t>
      </w:r>
      <w:r w:rsidR="004070AC" w:rsidRPr="00BC7B89">
        <w:rPr>
          <w:rFonts w:ascii="Courier New" w:hAnsi="Courier New" w:cs="Courier New"/>
          <w:sz w:val="20"/>
          <w:szCs w:val="20"/>
          <w:lang w:val="fr-CA"/>
        </w:rPr>
        <w:t xml:space="preserve">Calculer NbImpRV </w:t>
      </w:r>
    </w:p>
    <w:p w14:paraId="6815B939" w14:textId="3AE50636" w:rsidR="00E86D63" w:rsidRPr="00BC7B89" w:rsidRDefault="007C771E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┌──Si FormatPapier  == 1</w:t>
      </w:r>
      <w:r w:rsidR="001E723E" w:rsidRPr="00BC7B89">
        <w:rPr>
          <w:rFonts w:ascii="Courier New" w:hAnsi="Courier New" w:cs="Courier New"/>
          <w:sz w:val="20"/>
          <w:szCs w:val="20"/>
          <w:lang w:val="fr-CA"/>
        </w:rPr>
        <w:t xml:space="preserve"> OU  FormatPapier  == 2</w:t>
      </w:r>
    </w:p>
    <w:p w14:paraId="351C0CE8" w14:textId="7C0FAB22" w:rsidR="007C771E" w:rsidRPr="00BC7B89" w:rsidRDefault="000F1821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 w:rsidR="007C771E" w:rsidRPr="00BC7B89">
        <w:rPr>
          <w:rFonts w:ascii="Courier New" w:hAnsi="Courier New" w:cs="Courier New"/>
          <w:sz w:val="20"/>
          <w:szCs w:val="20"/>
          <w:lang w:val="fr-CA"/>
        </w:rPr>
        <w:t>│  ┌──</w:t>
      </w:r>
      <w:r w:rsidR="00BB4B74" w:rsidRPr="00BC7B89">
        <w:rPr>
          <w:rFonts w:ascii="Courier New" w:hAnsi="Courier New" w:cs="Courier New"/>
          <w:sz w:val="20"/>
          <w:szCs w:val="20"/>
          <w:lang w:val="fr-CA"/>
        </w:rPr>
        <w:t>Si TypeImpression == R</w:t>
      </w:r>
    </w:p>
    <w:p w14:paraId="7B731753" w14:textId="00253875" w:rsidR="00BB4B74" w:rsidRPr="00BC7B89" w:rsidRDefault="00BB4B74" w:rsidP="00BB4B74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</w:t>
      </w:r>
      <w:r w:rsidRPr="00BC7B89">
        <w:rPr>
          <w:rFonts w:cs="Courier New"/>
          <w:color w:val="000000"/>
          <w:szCs w:val="20"/>
          <w:lang w:eastAsia="en-CA"/>
        </w:rPr>
        <w:t>NbImpR=NbOri*NbExe</w:t>
      </w:r>
    </w:p>
    <w:p w14:paraId="3503C148" w14:textId="2EF392C8" w:rsidR="00BB4B74" w:rsidRPr="00BC7B89" w:rsidRDefault="00BB4B74" w:rsidP="00BB4B74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</w:t>
      </w:r>
      <w:r w:rsidRPr="00BC7B89">
        <w:rPr>
          <w:rFonts w:cs="Courier New"/>
          <w:color w:val="000000"/>
          <w:szCs w:val="20"/>
          <w:lang w:eastAsia="en-CA"/>
        </w:rPr>
        <w:t>NbImpRV=0</w:t>
      </w:r>
    </w:p>
    <w:p w14:paraId="41DCF4C4" w14:textId="7CFFCAB0" w:rsidR="00BB4B74" w:rsidRPr="00BC7B89" w:rsidRDefault="00BB4B74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├──Si</w:t>
      </w:r>
      <w:r w:rsidR="00D975E0" w:rsidRPr="00BC7B89">
        <w:rPr>
          <w:rFonts w:ascii="Courier New" w:hAnsi="Courier New" w:cs="Courier New"/>
          <w:sz w:val="20"/>
          <w:szCs w:val="20"/>
          <w:lang w:val="fr-CA"/>
        </w:rPr>
        <w:t xml:space="preserve"> TypeImpression == V</w:t>
      </w:r>
    </w:p>
    <w:p w14:paraId="2DBF1304" w14:textId="6928B599" w:rsidR="000F1821" w:rsidRPr="00BC7B89" w:rsidRDefault="007C771E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D975E0" w:rsidRPr="00BC7B89">
        <w:rPr>
          <w:rFonts w:ascii="Courier New" w:hAnsi="Courier New" w:cs="Courier New"/>
          <w:sz w:val="20"/>
          <w:szCs w:val="20"/>
          <w:lang w:val="fr-CA"/>
        </w:rPr>
        <w:t xml:space="preserve">│  ┌──Si NbOri%2 == 1 </w:t>
      </w:r>
    </w:p>
    <w:p w14:paraId="2E388DF0" w14:textId="730C0892" w:rsidR="00D975E0" w:rsidRPr="00BC7B89" w:rsidRDefault="00D975E0" w:rsidP="00D975E0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C7B89">
        <w:rPr>
          <w:rFonts w:cs="Courier New"/>
          <w:color w:val="000000"/>
          <w:szCs w:val="20"/>
          <w:lang w:eastAsia="en-CA"/>
        </w:rPr>
        <w:t>NbImpR=NbExe</w:t>
      </w:r>
      <w:r w:rsidRPr="00BC7B89">
        <w:rPr>
          <w:rFonts w:cs="Courier New"/>
          <w:color w:val="000000"/>
          <w:szCs w:val="20"/>
          <w:lang w:eastAsia="en-CA"/>
        </w:rPr>
        <w:br/>
      </w:r>
      <w:r w:rsidRPr="00BC7B89">
        <w:rPr>
          <w:rFonts w:cs="Courier New"/>
          <w:szCs w:val="20"/>
        </w:rPr>
        <w:t xml:space="preserve">│  │  │  │  </w:t>
      </w:r>
      <w:r w:rsidRPr="00BC7B89">
        <w:rPr>
          <w:rFonts w:cs="Courier New"/>
          <w:color w:val="000000"/>
          <w:szCs w:val="20"/>
          <w:lang w:eastAsia="en-CA"/>
        </w:rPr>
        <w:t>NbImpRV= (NbOri-1)*NbExe / 2</w:t>
      </w:r>
    </w:p>
    <w:p w14:paraId="7800B8BA" w14:textId="2FB1CE56" w:rsidR="0009396B" w:rsidRPr="00BC7B89" w:rsidRDefault="00D975E0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 w:rsidR="001E723E" w:rsidRPr="00BC7B89">
        <w:rPr>
          <w:rFonts w:ascii="Courier New" w:hAnsi="Courier New" w:cs="Courier New"/>
          <w:sz w:val="20"/>
          <w:szCs w:val="20"/>
          <w:lang w:val="fr-CA"/>
        </w:rPr>
        <w:t xml:space="preserve">├──Sinon </w:t>
      </w:r>
    </w:p>
    <w:p w14:paraId="35DE29E5" w14:textId="38CD0380" w:rsidR="001E723E" w:rsidRPr="00BC7B89" w:rsidRDefault="00D975E0" w:rsidP="001E723E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</w:t>
      </w:r>
      <w:r w:rsidR="001E723E" w:rsidRPr="00BC7B89">
        <w:rPr>
          <w:rFonts w:cs="Courier New"/>
          <w:szCs w:val="20"/>
        </w:rPr>
        <w:t xml:space="preserve">│  </w:t>
      </w:r>
      <w:r w:rsidR="001E723E" w:rsidRPr="00BC7B89">
        <w:rPr>
          <w:rFonts w:cs="Courier New"/>
          <w:color w:val="000000"/>
          <w:szCs w:val="20"/>
          <w:lang w:eastAsia="en-CA"/>
        </w:rPr>
        <w:t>NbImpR=0</w:t>
      </w:r>
      <w:r w:rsidR="001E723E" w:rsidRPr="00BC7B89">
        <w:rPr>
          <w:rFonts w:cs="Courier New"/>
          <w:color w:val="000000"/>
          <w:szCs w:val="20"/>
          <w:lang w:eastAsia="en-CA"/>
        </w:rPr>
        <w:br/>
      </w:r>
      <w:r w:rsidR="001E723E" w:rsidRPr="00BC7B89">
        <w:rPr>
          <w:rFonts w:cs="Courier New"/>
          <w:szCs w:val="20"/>
        </w:rPr>
        <w:t>│  │  └──└──</w:t>
      </w:r>
      <w:r w:rsidR="001E723E" w:rsidRPr="00BC7B89">
        <w:rPr>
          <w:rFonts w:cs="Courier New"/>
          <w:color w:val="000000"/>
          <w:szCs w:val="20"/>
          <w:lang w:eastAsia="en-CA"/>
        </w:rPr>
        <w:t>NbImpRV= NbOri*NbExe / 2</w:t>
      </w:r>
    </w:p>
    <w:p w14:paraId="60192B9C" w14:textId="0E3585BA" w:rsidR="00D975E0" w:rsidRPr="00BC7B89" w:rsidRDefault="001E723E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├──Sinon</w:t>
      </w:r>
    </w:p>
    <w:p w14:paraId="4BAC8169" w14:textId="77777777" w:rsidR="001E723E" w:rsidRPr="00BC7B89" w:rsidRDefault="001E723E" w:rsidP="001E723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┌──Si TypeImpression == R</w:t>
      </w:r>
    </w:p>
    <w:p w14:paraId="782D4851" w14:textId="28DE7734" w:rsidR="00D975E0" w:rsidRPr="00BC7B89" w:rsidRDefault="0006608C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│  ┌──Si NbOri%2 == 1</w:t>
      </w:r>
    </w:p>
    <w:p w14:paraId="53461104" w14:textId="4207BA5E" w:rsidR="0006608C" w:rsidRPr="00BC7B89" w:rsidRDefault="0006608C" w:rsidP="0006608C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C7B89">
        <w:rPr>
          <w:rFonts w:cs="Courier New"/>
          <w:color w:val="000000"/>
          <w:szCs w:val="20"/>
          <w:lang w:eastAsia="en-CA"/>
        </w:rPr>
        <w:t>NbOri=NbOri+1</w:t>
      </w:r>
    </w:p>
    <w:p w14:paraId="5DACC265" w14:textId="30391171" w:rsidR="0006608C" w:rsidRPr="00BC7B89" w:rsidRDefault="0006608C" w:rsidP="0006608C">
      <w:pPr>
        <w:rPr>
          <w:rFonts w:cs="Courier New"/>
          <w:szCs w:val="20"/>
        </w:rPr>
      </w:pPr>
      <w:r w:rsidRPr="00BC7B89">
        <w:rPr>
          <w:rFonts w:cs="Courier New"/>
          <w:szCs w:val="20"/>
        </w:rPr>
        <w:t xml:space="preserve">│  │  │  │  </w:t>
      </w:r>
      <w:r w:rsidR="000434F3" w:rsidRPr="00BC7B89">
        <w:rPr>
          <w:rFonts w:cs="Courier New"/>
          <w:color w:val="000000"/>
          <w:szCs w:val="20"/>
          <w:lang w:eastAsia="en-CA"/>
        </w:rPr>
        <w:t>NbImpR=NbOri*NbExe / 2</w:t>
      </w:r>
      <w:r w:rsidRPr="00BC7B89">
        <w:rPr>
          <w:rFonts w:cs="Courier New"/>
          <w:color w:val="000000"/>
          <w:szCs w:val="20"/>
          <w:lang w:eastAsia="en-CA"/>
        </w:rPr>
        <w:br/>
      </w:r>
      <w:r w:rsidRPr="00BC7B89">
        <w:rPr>
          <w:rFonts w:cs="Courier New"/>
          <w:szCs w:val="20"/>
        </w:rPr>
        <w:t xml:space="preserve">│  │  │  │  </w:t>
      </w:r>
      <w:r w:rsidRPr="00BC7B89">
        <w:rPr>
          <w:rFonts w:cs="Courier New"/>
          <w:color w:val="000000"/>
          <w:szCs w:val="20"/>
          <w:lang w:eastAsia="en-CA"/>
        </w:rPr>
        <w:t>NbImpRV=0</w:t>
      </w:r>
    </w:p>
    <w:p w14:paraId="702809AE" w14:textId="31B1D706" w:rsidR="0006608C" w:rsidRDefault="00BC7B89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 w:rsidR="00BB3379">
        <w:rPr>
          <w:rFonts w:ascii="Courier New" w:hAnsi="Courier New" w:cs="Courier New"/>
          <w:sz w:val="20"/>
          <w:szCs w:val="20"/>
          <w:lang w:val="fr-CA"/>
        </w:rPr>
        <w:t>├──</w:t>
      </w:r>
      <w:r w:rsidRPr="00BC7B89">
        <w:rPr>
          <w:rFonts w:ascii="Courier New" w:hAnsi="Courier New" w:cs="Courier New"/>
          <w:sz w:val="20"/>
          <w:szCs w:val="20"/>
          <w:lang w:val="fr-CA"/>
        </w:rPr>
        <w:t>Sinon</w:t>
      </w:r>
    </w:p>
    <w:p w14:paraId="29431C15" w14:textId="66D3B06D" w:rsidR="00BB3379" w:rsidRPr="00BC7B89" w:rsidRDefault="00BB3379" w:rsidP="00BB3379">
      <w:pPr>
        <w:rPr>
          <w:rFonts w:cs="Courier New"/>
          <w:szCs w:val="20"/>
        </w:rPr>
      </w:pPr>
      <w:r w:rsidRPr="00BC7B89">
        <w:rPr>
          <w:rFonts w:cs="Courier New"/>
          <w:szCs w:val="20"/>
        </w:rPr>
        <w:t xml:space="preserve">│  │  │  │  </w:t>
      </w:r>
      <w:r w:rsidRPr="00BC7B89">
        <w:rPr>
          <w:rFonts w:cs="Courier New"/>
          <w:color w:val="000000"/>
          <w:szCs w:val="20"/>
          <w:lang w:eastAsia="en-CA"/>
        </w:rPr>
        <w:t>NbImpR=NbOri*NbExe / 2</w:t>
      </w:r>
      <w:r w:rsidRPr="00BC7B89">
        <w:rPr>
          <w:rFonts w:cs="Courier New"/>
          <w:color w:val="000000"/>
          <w:szCs w:val="20"/>
          <w:lang w:eastAsia="en-CA"/>
        </w:rPr>
        <w:br/>
      </w:r>
      <w:r w:rsidRPr="00BC7B89">
        <w:rPr>
          <w:rFonts w:cs="Courier New"/>
          <w:szCs w:val="20"/>
        </w:rPr>
        <w:t xml:space="preserve">│  │  │  </w:t>
      </w:r>
      <w:r>
        <w:rPr>
          <w:rFonts w:cs="Courier New"/>
          <w:szCs w:val="20"/>
        </w:rPr>
        <w:t>└──</w:t>
      </w:r>
      <w:r w:rsidRPr="00BC7B89">
        <w:rPr>
          <w:rFonts w:cs="Courier New"/>
          <w:color w:val="000000"/>
          <w:szCs w:val="20"/>
          <w:lang w:eastAsia="en-CA"/>
        </w:rPr>
        <w:t>NbImpRV=0</w:t>
      </w:r>
    </w:p>
    <w:p w14:paraId="774FA04E" w14:textId="62242F18" w:rsidR="000434F3" w:rsidRDefault="000434F3" w:rsidP="000434F3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├──Si TypeImpression == V</w:t>
      </w:r>
    </w:p>
    <w:p w14:paraId="212FA255" w14:textId="22445E45" w:rsidR="00BB3379" w:rsidRPr="00BC7B89" w:rsidRDefault="00BB3379" w:rsidP="000434F3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Reste = NbOri%</w:t>
      </w:r>
      <w:r w:rsidR="00F415E5">
        <w:rPr>
          <w:rFonts w:ascii="Courier New" w:hAnsi="Courier New" w:cs="Courier New"/>
          <w:sz w:val="20"/>
          <w:szCs w:val="20"/>
          <w:lang w:val="fr-CA"/>
        </w:rPr>
        <w:t>4</w:t>
      </w:r>
    </w:p>
    <w:p w14:paraId="657AE588" w14:textId="36C473BD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>│  │  │  ┌──</w:t>
      </w:r>
      <w:r w:rsidRPr="00BB3379">
        <w:rPr>
          <w:rFonts w:cs="Courier New"/>
          <w:color w:val="000000"/>
          <w:szCs w:val="20"/>
          <w:lang w:eastAsia="en-CA"/>
        </w:rPr>
        <w:t>Si Reste==0</w:t>
      </w:r>
    </w:p>
    <w:p w14:paraId="0022C656" w14:textId="29D412CF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B3379">
        <w:rPr>
          <w:rFonts w:cs="Courier New"/>
          <w:color w:val="000000"/>
          <w:szCs w:val="20"/>
          <w:lang w:eastAsia="en-CA"/>
        </w:rPr>
        <w:t>NbImpR=0</w:t>
      </w:r>
    </w:p>
    <w:p w14:paraId="6514FC87" w14:textId="47E26A03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B3379">
        <w:rPr>
          <w:rFonts w:cs="Courier New"/>
          <w:color w:val="000000"/>
          <w:szCs w:val="20"/>
          <w:lang w:eastAsia="en-CA"/>
        </w:rPr>
        <w:t>NbImpRV= NbOri*NbExe / 4</w:t>
      </w:r>
    </w:p>
    <w:p w14:paraId="735E9665" w14:textId="3206CCE9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</w:t>
      </w:r>
      <w:r>
        <w:rPr>
          <w:rFonts w:cs="Courier New"/>
          <w:szCs w:val="20"/>
        </w:rPr>
        <w:t>├──</w:t>
      </w:r>
      <w:r w:rsidRPr="00BB3379">
        <w:rPr>
          <w:rFonts w:cs="Courier New"/>
          <w:color w:val="000000"/>
          <w:szCs w:val="20"/>
          <w:lang w:eastAsia="en-CA"/>
        </w:rPr>
        <w:t>Si Reste==1 ou Reste==2</w:t>
      </w:r>
    </w:p>
    <w:p w14:paraId="21D04B8D" w14:textId="61554474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B3379">
        <w:rPr>
          <w:rFonts w:cs="Courier New"/>
          <w:color w:val="000000"/>
          <w:szCs w:val="20"/>
          <w:lang w:eastAsia="en-CA"/>
        </w:rPr>
        <w:t>NbImpR=NbExe</w:t>
      </w:r>
    </w:p>
    <w:p w14:paraId="35C24CC2" w14:textId="1F30014A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Pr="00BB3379">
        <w:rPr>
          <w:rFonts w:cs="Courier New"/>
          <w:color w:val="000000"/>
          <w:szCs w:val="20"/>
          <w:lang w:eastAsia="en-CA"/>
        </w:rPr>
        <w:t>NbImpRV=(NbOri-Reste) *NbExe /4</w:t>
      </w:r>
    </w:p>
    <w:p w14:paraId="428D2048" w14:textId="49EFD11F" w:rsidR="00BB3379" w:rsidRPr="00BB3379" w:rsidRDefault="00BB3379" w:rsidP="00BB3379">
      <w:pPr>
        <w:rPr>
          <w:rFonts w:cs="Courier New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</w:t>
      </w:r>
      <w:r>
        <w:rPr>
          <w:rFonts w:cs="Courier New"/>
          <w:szCs w:val="20"/>
        </w:rPr>
        <w:t>├──</w:t>
      </w:r>
      <w:r w:rsidRPr="00BB3379">
        <w:rPr>
          <w:rFonts w:cs="Courier New"/>
          <w:color w:val="000000"/>
          <w:szCs w:val="20"/>
          <w:lang w:eastAsia="en-CA"/>
        </w:rPr>
        <w:t>Si Reste==3</w:t>
      </w:r>
    </w:p>
    <w:p w14:paraId="73E2BFC2" w14:textId="4B79A920" w:rsidR="004070AC" w:rsidRPr="00EA0F45" w:rsidRDefault="00BB3379" w:rsidP="00D46457">
      <w:pPr>
        <w:rPr>
          <w:rFonts w:cs="Courier New"/>
          <w:color w:val="000000"/>
          <w:szCs w:val="20"/>
          <w:lang w:eastAsia="en-CA"/>
        </w:rPr>
      </w:pPr>
      <w:r w:rsidRPr="00BC7B89">
        <w:rPr>
          <w:rFonts w:cs="Courier New"/>
          <w:szCs w:val="20"/>
        </w:rPr>
        <w:t xml:space="preserve">│  │  │  │  </w:t>
      </w:r>
      <w:r w:rsidR="00EA0F45" w:rsidRPr="00EA0F45">
        <w:rPr>
          <w:rFonts w:cs="Courier New"/>
          <w:color w:val="000000"/>
          <w:szCs w:val="20"/>
          <w:lang w:val="en-CA" w:eastAsia="en-US"/>
        </w:rPr>
        <w:t>NbImpR = 0;</w:t>
      </w:r>
    </w:p>
    <w:p w14:paraId="3153616C" w14:textId="77F14D01" w:rsidR="00EA0F45" w:rsidRPr="00EA0F45" w:rsidRDefault="00EA0F45" w:rsidP="00D46457">
      <w:pPr>
        <w:rPr>
          <w:rFonts w:cs="Courier New"/>
          <w:color w:val="000000"/>
          <w:szCs w:val="20"/>
          <w:lang w:eastAsia="en-CA"/>
        </w:rPr>
      </w:pPr>
      <w:r w:rsidRPr="00EA0F45">
        <w:rPr>
          <w:rFonts w:cs="Courier New"/>
          <w:color w:val="000000"/>
          <w:szCs w:val="20"/>
          <w:lang w:eastAsia="en-CA"/>
        </w:rPr>
        <w:t>│  │  │  └──</w:t>
      </w:r>
      <w:r w:rsidRPr="00EA0F45">
        <w:rPr>
          <w:rFonts w:cs="Courier New"/>
          <w:color w:val="000000"/>
          <w:szCs w:val="20"/>
          <w:lang w:val="en-CA" w:eastAsia="en-US"/>
        </w:rPr>
        <w:t>NbImpRV = (NbOri + 1) * NbExe / 4;</w:t>
      </w:r>
    </w:p>
    <w:p w14:paraId="16CD2B78" w14:textId="77777777" w:rsidR="00906E3F" w:rsidRDefault="004070AC" w:rsidP="00906E3F">
      <w:pPr>
        <w:pStyle w:val="Default"/>
        <w:rPr>
          <w:rFonts w:ascii="Courier New" w:hAnsi="Courier New" w:cs="Courier New"/>
          <w:b/>
          <w:bCs/>
          <w:i/>
          <w:iCs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 w:rsidRPr="00BC7B89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* </w:t>
      </w:r>
      <w:r w:rsidR="00906E3F" w:rsidRPr="004070AC">
        <w:rPr>
          <w:rFonts w:ascii="Courier New" w:hAnsi="Courier New" w:cs="Courier New"/>
          <w:b/>
          <w:bCs/>
          <w:i/>
          <w:iCs/>
          <w:sz w:val="20"/>
          <w:szCs w:val="20"/>
          <w:highlight w:val="green"/>
          <w:lang w:val="fr-CA"/>
        </w:rPr>
        <w:t>Étape 2: calcul des coûts de main-d'oeuvre l'impression (recto et recto-verso)</w:t>
      </w:r>
      <w:r w:rsidR="00906E3F" w:rsidRPr="00BC7B89">
        <w:rPr>
          <w:rFonts w:ascii="Courier New" w:hAnsi="Courier New" w:cs="Courier New"/>
          <w:b/>
          <w:bCs/>
          <w:i/>
          <w:iCs/>
          <w:sz w:val="20"/>
          <w:szCs w:val="20"/>
          <w:lang w:val="fr-CA"/>
        </w:rPr>
        <w:t xml:space="preserve"> </w:t>
      </w:r>
    </w:p>
    <w:p w14:paraId="13C2478E" w14:textId="58095663" w:rsidR="00017FB8" w:rsidRPr="0087384E" w:rsidRDefault="00017FB8" w:rsidP="0009396B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 Entrez les constantes</w:t>
      </w:r>
      <w:r w:rsidR="00AE5E93"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 et variables</w:t>
      </w:r>
    </w:p>
    <w:p w14:paraId="293B63F8" w14:textId="313DC70A" w:rsidR="00017FB8" w:rsidRPr="0087384E" w:rsidRDefault="00017FB8" w:rsidP="0009396B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 const float PRIX8X11R = 31, PRIX8X11RV = 60, PRIX11X17R = 61, PRIX11X17RV = 100</w:t>
      </w:r>
    </w:p>
    <w:p w14:paraId="24C42750" w14:textId="0BF875B1" w:rsidR="00AE5E93" w:rsidRPr="00017FB8" w:rsidRDefault="00AE5E93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 float CoutR, CoutRV</w:t>
      </w:r>
    </w:p>
    <w:p w14:paraId="0410B46A" w14:textId="4DB88E89" w:rsidR="0009396B" w:rsidRDefault="0009396B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="00017FB8">
        <w:rPr>
          <w:rFonts w:ascii="Courier New" w:hAnsi="Courier New" w:cs="Courier New"/>
          <w:sz w:val="20"/>
          <w:szCs w:val="20"/>
          <w:lang w:val="fr-CA"/>
        </w:rPr>
        <w:t xml:space="preserve"> </w:t>
      </w: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Calculer CoutR </w:t>
      </w:r>
      <w:r w:rsidR="004070AC">
        <w:rPr>
          <w:rFonts w:ascii="Courier New" w:hAnsi="Courier New" w:cs="Courier New"/>
          <w:sz w:val="20"/>
          <w:szCs w:val="20"/>
          <w:lang w:val="fr-CA"/>
        </w:rPr>
        <w:t xml:space="preserve">et </w:t>
      </w:r>
      <w:r w:rsidR="004070AC" w:rsidRPr="00BC7B89">
        <w:rPr>
          <w:rFonts w:ascii="Courier New" w:hAnsi="Courier New" w:cs="Courier New"/>
          <w:sz w:val="20"/>
          <w:szCs w:val="20"/>
          <w:lang w:val="fr-CA"/>
        </w:rPr>
        <w:t>Calculer CoutRV</w:t>
      </w:r>
    </w:p>
    <w:p w14:paraId="3FFC49AA" w14:textId="77777777" w:rsidR="002762F4" w:rsidRPr="00BC7B89" w:rsidRDefault="002762F4" w:rsidP="002762F4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┌──Si FormatPapier  == 1 OU  FormatPapier  == 2</w:t>
      </w:r>
    </w:p>
    <w:p w14:paraId="4B024B06" w14:textId="6E52CD86" w:rsidR="00475036" w:rsidRDefault="002762F4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┌──Si TypeImpression == R</w:t>
      </w:r>
    </w:p>
    <w:p w14:paraId="79A36DBC" w14:textId="73F0D1BC" w:rsidR="00AE5E93" w:rsidRDefault="00AE5E93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CoutR = PRIX8X11R*</w:t>
      </w:r>
      <w:r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 w:rsidR="004E789D">
        <w:rPr>
          <w:rFonts w:ascii="Courier New" w:hAnsi="Courier New" w:cs="Courier New"/>
          <w:sz w:val="20"/>
          <w:szCs w:val="20"/>
          <w:lang w:val="fr-CA" w:eastAsia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fr-CA" w:eastAsia="en-CA"/>
        </w:rPr>
        <w:t>/</w:t>
      </w:r>
      <w:r w:rsidR="004E789D">
        <w:rPr>
          <w:rFonts w:ascii="Courier New" w:hAnsi="Courier New" w:cs="Courier New"/>
          <w:sz w:val="20"/>
          <w:szCs w:val="20"/>
          <w:lang w:val="fr-CA" w:eastAsia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fr-CA" w:eastAsia="en-CA"/>
        </w:rPr>
        <w:t>1000</w:t>
      </w:r>
    </w:p>
    <w:p w14:paraId="1C3B53B2" w14:textId="658C73AB" w:rsidR="002762F4" w:rsidRDefault="00AE5E93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 w:rsidR="004E789D">
        <w:rPr>
          <w:rFonts w:ascii="Courier New" w:hAnsi="Courier New" w:cs="Courier New"/>
          <w:sz w:val="20"/>
          <w:szCs w:val="20"/>
          <w:lang w:val="fr-CA"/>
        </w:rPr>
        <w:t>CoutRV = 0</w:t>
      </w:r>
    </w:p>
    <w:p w14:paraId="6008F552" w14:textId="77777777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├──Si TypeImpression == V</w:t>
      </w:r>
    </w:p>
    <w:p w14:paraId="4C1F52A8" w14:textId="4E67C70A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CoutR = PRIX8X11R*</w:t>
      </w:r>
      <w:r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>
        <w:rPr>
          <w:rFonts w:ascii="Courier New" w:hAnsi="Courier New" w:cs="Courier New"/>
          <w:sz w:val="20"/>
          <w:szCs w:val="20"/>
          <w:lang w:val="fr-CA" w:eastAsia="en-CA"/>
        </w:rPr>
        <w:t xml:space="preserve"> / 1000</w:t>
      </w:r>
    </w:p>
    <w:p w14:paraId="68B2C567" w14:textId="510B347B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└──CoutRV = PRIX8X11RV*</w:t>
      </w:r>
      <w:r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>
        <w:rPr>
          <w:rFonts w:ascii="Courier New" w:hAnsi="Courier New" w:cs="Courier New"/>
          <w:sz w:val="20"/>
          <w:szCs w:val="20"/>
          <w:lang w:val="fr-CA" w:eastAsia="en-CA"/>
        </w:rPr>
        <w:t>V / 1000</w:t>
      </w:r>
    </w:p>
    <w:p w14:paraId="27EE2450" w14:textId="05F803F1" w:rsidR="004070AC" w:rsidRDefault="004E789D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├──Sino</w:t>
      </w:r>
      <w:r>
        <w:rPr>
          <w:rFonts w:ascii="Courier New" w:hAnsi="Courier New" w:cs="Courier New"/>
          <w:sz w:val="20"/>
          <w:szCs w:val="20"/>
          <w:lang w:val="fr-CA"/>
        </w:rPr>
        <w:t>n</w:t>
      </w:r>
    </w:p>
    <w:p w14:paraId="49BC5726" w14:textId="16BBE2EF" w:rsidR="004E789D" w:rsidRDefault="004E789D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┌──Si TypeImpression == R</w:t>
      </w:r>
    </w:p>
    <w:p w14:paraId="0D5FC571" w14:textId="5E0E32A1" w:rsidR="004E789D" w:rsidRDefault="004E789D" w:rsidP="0009396B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CoutR = PRIX11X17R*</w:t>
      </w:r>
      <w:r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>
        <w:rPr>
          <w:rFonts w:ascii="Courier New" w:hAnsi="Courier New" w:cs="Courier New"/>
          <w:sz w:val="20"/>
          <w:szCs w:val="20"/>
          <w:lang w:val="fr-CA" w:eastAsia="en-CA"/>
        </w:rPr>
        <w:t xml:space="preserve"> / 1000</w:t>
      </w:r>
    </w:p>
    <w:p w14:paraId="2AF6EDD1" w14:textId="77777777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CoutRV = 0</w:t>
      </w:r>
    </w:p>
    <w:p w14:paraId="1B79253A" w14:textId="77777777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├──Si TypeImpression == V</w:t>
      </w:r>
    </w:p>
    <w:p w14:paraId="7B9E4F19" w14:textId="77BE0580" w:rsidR="004E789D" w:rsidRDefault="004E789D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CoutR = PRIX</w:t>
      </w:r>
      <w:r w:rsidR="00D46457">
        <w:rPr>
          <w:rFonts w:ascii="Courier New" w:hAnsi="Courier New" w:cs="Courier New"/>
          <w:sz w:val="20"/>
          <w:szCs w:val="20"/>
          <w:lang w:val="fr-CA"/>
        </w:rPr>
        <w:t>11</w:t>
      </w:r>
      <w:r>
        <w:rPr>
          <w:rFonts w:ascii="Courier New" w:hAnsi="Courier New" w:cs="Courier New"/>
          <w:sz w:val="20"/>
          <w:szCs w:val="20"/>
          <w:lang w:val="fr-CA"/>
        </w:rPr>
        <w:t>X1</w:t>
      </w:r>
      <w:r w:rsidR="00D46457">
        <w:rPr>
          <w:rFonts w:ascii="Courier New" w:hAnsi="Courier New" w:cs="Courier New"/>
          <w:sz w:val="20"/>
          <w:szCs w:val="20"/>
          <w:lang w:val="fr-CA"/>
        </w:rPr>
        <w:t>7</w:t>
      </w:r>
      <w:r>
        <w:rPr>
          <w:rFonts w:ascii="Courier New" w:hAnsi="Courier New" w:cs="Courier New"/>
          <w:sz w:val="20"/>
          <w:szCs w:val="20"/>
          <w:lang w:val="fr-CA"/>
        </w:rPr>
        <w:t>R*</w:t>
      </w:r>
      <w:r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>
        <w:rPr>
          <w:rFonts w:ascii="Courier New" w:hAnsi="Courier New" w:cs="Courier New"/>
          <w:sz w:val="20"/>
          <w:szCs w:val="20"/>
          <w:lang w:val="fr-CA" w:eastAsia="en-CA"/>
        </w:rPr>
        <w:t xml:space="preserve"> / 1000</w:t>
      </w:r>
    </w:p>
    <w:p w14:paraId="034D5A03" w14:textId="0A487FF2" w:rsidR="004E789D" w:rsidRDefault="00D46457" w:rsidP="004E789D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>│  └──</w:t>
      </w:r>
      <w:r w:rsidR="004E789D">
        <w:rPr>
          <w:rFonts w:ascii="Courier New" w:hAnsi="Courier New" w:cs="Courier New"/>
          <w:sz w:val="20"/>
          <w:szCs w:val="20"/>
          <w:lang w:val="fr-CA"/>
        </w:rPr>
        <w:t>└──CoutRV = PRIX</w:t>
      </w:r>
      <w:r>
        <w:rPr>
          <w:rFonts w:ascii="Courier New" w:hAnsi="Courier New" w:cs="Courier New"/>
          <w:sz w:val="20"/>
          <w:szCs w:val="20"/>
          <w:lang w:val="fr-CA"/>
        </w:rPr>
        <w:t>11</w:t>
      </w:r>
      <w:r w:rsidR="004E789D">
        <w:rPr>
          <w:rFonts w:ascii="Courier New" w:hAnsi="Courier New" w:cs="Courier New"/>
          <w:sz w:val="20"/>
          <w:szCs w:val="20"/>
          <w:lang w:val="fr-CA"/>
        </w:rPr>
        <w:t>X1</w:t>
      </w:r>
      <w:r>
        <w:rPr>
          <w:rFonts w:ascii="Courier New" w:hAnsi="Courier New" w:cs="Courier New"/>
          <w:sz w:val="20"/>
          <w:szCs w:val="20"/>
          <w:lang w:val="fr-CA"/>
        </w:rPr>
        <w:t>7</w:t>
      </w:r>
      <w:r w:rsidR="004E789D">
        <w:rPr>
          <w:rFonts w:ascii="Courier New" w:hAnsi="Courier New" w:cs="Courier New"/>
          <w:sz w:val="20"/>
          <w:szCs w:val="20"/>
          <w:lang w:val="fr-CA"/>
        </w:rPr>
        <w:t>RV*</w:t>
      </w:r>
      <w:r w:rsidR="004E789D" w:rsidRPr="00BC7B89">
        <w:rPr>
          <w:rFonts w:ascii="Courier New" w:hAnsi="Courier New" w:cs="Courier New"/>
          <w:sz w:val="20"/>
          <w:szCs w:val="20"/>
          <w:lang w:val="fr-CA" w:eastAsia="en-CA"/>
        </w:rPr>
        <w:t>NbImpR</w:t>
      </w:r>
      <w:r w:rsidR="004E789D">
        <w:rPr>
          <w:rFonts w:ascii="Courier New" w:hAnsi="Courier New" w:cs="Courier New"/>
          <w:sz w:val="20"/>
          <w:szCs w:val="20"/>
          <w:lang w:val="fr-CA" w:eastAsia="en-CA"/>
        </w:rPr>
        <w:t>V / 1000</w:t>
      </w:r>
    </w:p>
    <w:p w14:paraId="196FB335" w14:textId="1A1DA56D" w:rsidR="00F7659E" w:rsidRDefault="0009396B" w:rsidP="00F7659E">
      <w:pPr>
        <w:pStyle w:val="Default"/>
        <w:rPr>
          <w:rFonts w:ascii="Courier New" w:hAnsi="Courier New" w:cs="Courier New"/>
          <w:b/>
          <w:bCs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lastRenderedPageBreak/>
        <w:t xml:space="preserve">│ </w:t>
      </w:r>
      <w:r w:rsidR="00F7659E" w:rsidRPr="004070AC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* </w:t>
      </w:r>
      <w:r w:rsidR="00F7659E" w:rsidRPr="004070AC">
        <w:rPr>
          <w:rFonts w:ascii="Courier New" w:hAnsi="Courier New" w:cs="Courier New"/>
          <w:b/>
          <w:bCs/>
          <w:sz w:val="20"/>
          <w:szCs w:val="20"/>
          <w:highlight w:val="green"/>
          <w:lang w:val="fr-CA"/>
        </w:rPr>
        <w:t>Étape 3: calcul des coûts du papier</w:t>
      </w:r>
    </w:p>
    <w:p w14:paraId="0CD6F8A5" w14:textId="2554267F" w:rsidR="00F7659E" w:rsidRDefault="00F7659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Entrez variable et constance</w:t>
      </w:r>
    </w:p>
    <w:p w14:paraId="01179A72" w14:textId="77777777" w:rsidR="00F7659E" w:rsidRPr="0087384E" w:rsidRDefault="00F7659E" w:rsidP="00F7659E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int TypePapier</w:t>
      </w:r>
    </w:p>
    <w:p w14:paraId="69A889B0" w14:textId="77777777" w:rsidR="00F7659E" w:rsidRPr="0087384E" w:rsidRDefault="00F7659E" w:rsidP="00F7659E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│ const float PRIX_PAPIER1 = 20.50, PRIX_PAPIER2 = 67.34, PRIX_PAPIER3 = 122.94</w:t>
      </w:r>
    </w:p>
    <w:p w14:paraId="2855AA48" w14:textId="4801EC22" w:rsidR="00F7659E" w:rsidRPr="00F7659E" w:rsidRDefault="00F7659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│ float </w:t>
      </w:r>
      <w:r w:rsidR="0087384E"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>CoutPapier</w:t>
      </w:r>
      <w:r>
        <w:rPr>
          <w:rFonts w:ascii="Courier New" w:hAnsi="Courier New" w:cs="Courier New"/>
          <w:sz w:val="20"/>
          <w:szCs w:val="20"/>
          <w:lang w:val="fr-CA"/>
        </w:rPr>
        <w:t xml:space="preserve">   </w:t>
      </w:r>
    </w:p>
    <w:p w14:paraId="7E60083B" w14:textId="0CCCAC52" w:rsidR="00F7659E" w:rsidRDefault="00F7659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>│ Calculer cout papier</w:t>
      </w:r>
    </w:p>
    <w:p w14:paraId="37E300D1" w14:textId="071189F9" w:rsidR="0087384E" w:rsidRDefault="0087384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>│ Lire TypePapier</w:t>
      </w:r>
    </w:p>
    <w:p w14:paraId="1C9A8705" w14:textId="6CADEF06" w:rsidR="0087384E" w:rsidRDefault="0087384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┌──Si </w:t>
      </w:r>
      <w:r w:rsidRPr="00BC7B89">
        <w:rPr>
          <w:rFonts w:ascii="Courier New" w:hAnsi="Courier New" w:cs="Courier New"/>
          <w:sz w:val="20"/>
          <w:szCs w:val="20"/>
          <w:lang w:val="fr-CA"/>
        </w:rPr>
        <w:t>FormatPapier  == 1</w:t>
      </w:r>
    </w:p>
    <w:p w14:paraId="1ED617BA" w14:textId="700F8FD1" w:rsidR="0087384E" w:rsidRDefault="0087384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┌──Si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1</w:t>
      </w:r>
    </w:p>
    <w:p w14:paraId="200D4940" w14:textId="1D4D72D4" w:rsidR="0087384E" w:rsidRDefault="0087384E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CoutPapier = </w:t>
      </w:r>
      <w:r w:rsidR="00C45FA6">
        <w:rPr>
          <w:rFonts w:ascii="Courier New" w:hAnsi="Courier New" w:cs="Courier New"/>
          <w:sz w:val="20"/>
          <w:szCs w:val="20"/>
          <w:lang w:val="fr-CA"/>
        </w:rPr>
        <w:t>(</w:t>
      </w:r>
      <w:r>
        <w:rPr>
          <w:rFonts w:ascii="Courier New" w:hAnsi="Courier New" w:cs="Courier New"/>
          <w:sz w:val="20"/>
          <w:szCs w:val="20"/>
          <w:lang w:val="fr-CA"/>
        </w:rPr>
        <w:t>PRIX_</w:t>
      </w:r>
      <w:r w:rsidR="00C45FA6">
        <w:rPr>
          <w:rFonts w:ascii="Courier New" w:hAnsi="Courier New" w:cs="Courier New"/>
          <w:sz w:val="20"/>
          <w:szCs w:val="20"/>
          <w:lang w:val="fr-CA"/>
        </w:rPr>
        <w:t>PAPIER1*(NbImpR + NbImpRV)/1000)/2</w:t>
      </w:r>
    </w:p>
    <w:p w14:paraId="1CC9155D" w14:textId="047E6C48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9F25CE">
        <w:rPr>
          <w:rFonts w:ascii="Courier New" w:hAnsi="Courier New" w:cs="Courier New"/>
          <w:sz w:val="20"/>
          <w:szCs w:val="20"/>
          <w:lang w:val="fr-CA"/>
        </w:rPr>
        <w:t>├──</w:t>
      </w:r>
      <w:r w:rsidRPr="00BC7B89">
        <w:rPr>
          <w:rFonts w:ascii="Courier New" w:hAnsi="Courier New" w:cs="Courier New"/>
          <w:sz w:val="20"/>
          <w:szCs w:val="20"/>
          <w:lang w:val="fr-CA"/>
        </w:rPr>
        <w:t>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2</w:t>
      </w:r>
    </w:p>
    <w:p w14:paraId="69455FD5" w14:textId="3FADDAC9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CoutPapier = (PRIX_PAPIER2*(NbImpR + NbImpRV)/1000)/2</w:t>
      </w:r>
    </w:p>
    <w:p w14:paraId="1FB8079B" w14:textId="5D9F6B87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9F25CE">
        <w:rPr>
          <w:rFonts w:ascii="Courier New" w:hAnsi="Courier New" w:cs="Courier New"/>
          <w:sz w:val="20"/>
          <w:szCs w:val="20"/>
          <w:lang w:val="fr-CA"/>
        </w:rPr>
        <w:t>├──</w:t>
      </w:r>
      <w:r w:rsidRPr="00BC7B89">
        <w:rPr>
          <w:rFonts w:ascii="Courier New" w:hAnsi="Courier New" w:cs="Courier New"/>
          <w:sz w:val="20"/>
          <w:szCs w:val="20"/>
          <w:lang w:val="fr-CA"/>
        </w:rPr>
        <w:t>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3</w:t>
      </w:r>
    </w:p>
    <w:p w14:paraId="72089029" w14:textId="5934A766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└──CoutPapier = (PRIX_PAPIER3*(NbImpR + NbImpRV)/1000)/2</w:t>
      </w:r>
    </w:p>
    <w:p w14:paraId="09FFC19D" w14:textId="424B8E1D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├──Si </w:t>
      </w: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FormatPapier  == </w:t>
      </w:r>
      <w:r>
        <w:rPr>
          <w:rFonts w:ascii="Courier New" w:hAnsi="Courier New" w:cs="Courier New"/>
          <w:sz w:val="20"/>
          <w:szCs w:val="20"/>
          <w:lang w:val="fr-CA"/>
        </w:rPr>
        <w:t>2</w:t>
      </w:r>
      <w:r w:rsidR="005339E1">
        <w:rPr>
          <w:rFonts w:ascii="Courier New" w:hAnsi="Courier New" w:cs="Courier New"/>
          <w:sz w:val="20"/>
          <w:szCs w:val="20"/>
          <w:lang w:val="fr-CA"/>
        </w:rPr>
        <w:t xml:space="preserve"> OU </w:t>
      </w:r>
      <w:r w:rsidR="005339E1" w:rsidRPr="00BC7B89">
        <w:rPr>
          <w:rFonts w:ascii="Courier New" w:hAnsi="Courier New" w:cs="Courier New"/>
          <w:sz w:val="20"/>
          <w:szCs w:val="20"/>
          <w:lang w:val="fr-CA"/>
        </w:rPr>
        <w:t xml:space="preserve">FormatPapier  == </w:t>
      </w:r>
      <w:r w:rsidR="005339E1">
        <w:rPr>
          <w:rFonts w:ascii="Courier New" w:hAnsi="Courier New" w:cs="Courier New"/>
          <w:sz w:val="20"/>
          <w:szCs w:val="20"/>
          <w:lang w:val="fr-CA"/>
        </w:rPr>
        <w:t>3</w:t>
      </w:r>
    </w:p>
    <w:p w14:paraId="202C2FC6" w14:textId="77777777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>│  │  ┌──Si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1</w:t>
      </w:r>
    </w:p>
    <w:p w14:paraId="5A317E65" w14:textId="0448DE8D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CoutPapier = PRIX_PAPIER1*(NbImpR + NbImpRV)/1000</w:t>
      </w:r>
    </w:p>
    <w:p w14:paraId="37CABCC3" w14:textId="47FB6EF5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9F25CE">
        <w:rPr>
          <w:rFonts w:ascii="Courier New" w:hAnsi="Courier New" w:cs="Courier New"/>
          <w:sz w:val="20"/>
          <w:szCs w:val="20"/>
          <w:lang w:val="fr-CA"/>
        </w:rPr>
        <w:t>├──</w:t>
      </w:r>
      <w:r w:rsidRPr="00BC7B89">
        <w:rPr>
          <w:rFonts w:ascii="Courier New" w:hAnsi="Courier New" w:cs="Courier New"/>
          <w:sz w:val="20"/>
          <w:szCs w:val="20"/>
          <w:lang w:val="fr-CA"/>
        </w:rPr>
        <w:t>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2</w:t>
      </w:r>
    </w:p>
    <w:p w14:paraId="75EFD812" w14:textId="38FF9FF3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│  </w:t>
      </w:r>
      <w:r>
        <w:rPr>
          <w:rFonts w:ascii="Courier New" w:hAnsi="Courier New" w:cs="Courier New"/>
          <w:sz w:val="20"/>
          <w:szCs w:val="20"/>
          <w:lang w:val="fr-CA"/>
        </w:rPr>
        <w:t>CoutPapier = PRIX_PAPIER2*(NbImpR + NbImpRV)/1000</w:t>
      </w:r>
    </w:p>
    <w:p w14:paraId="3A99DC24" w14:textId="1538B21E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9F25CE">
        <w:rPr>
          <w:rFonts w:ascii="Courier New" w:hAnsi="Courier New" w:cs="Courier New"/>
          <w:sz w:val="20"/>
          <w:szCs w:val="20"/>
          <w:lang w:val="fr-CA"/>
        </w:rPr>
        <w:t>├──</w:t>
      </w:r>
      <w:r w:rsidRPr="00BC7B89">
        <w:rPr>
          <w:rFonts w:ascii="Courier New" w:hAnsi="Courier New" w:cs="Courier New"/>
          <w:sz w:val="20"/>
          <w:szCs w:val="20"/>
          <w:lang w:val="fr-CA"/>
        </w:rPr>
        <w:t>Si</w:t>
      </w:r>
      <w:r>
        <w:rPr>
          <w:rFonts w:ascii="Courier New" w:hAnsi="Courier New" w:cs="Courier New"/>
          <w:sz w:val="20"/>
          <w:szCs w:val="20"/>
          <w:lang w:val="fr-CA"/>
        </w:rPr>
        <w:t xml:space="preserve"> TypePapier == 3</w:t>
      </w:r>
    </w:p>
    <w:p w14:paraId="0D4128A6" w14:textId="3077BE83" w:rsidR="00C45FA6" w:rsidRDefault="00C45FA6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 w:rsidR="005339E1">
        <w:rPr>
          <w:rFonts w:ascii="Courier New" w:hAnsi="Courier New" w:cs="Courier New"/>
          <w:sz w:val="20"/>
          <w:szCs w:val="20"/>
          <w:lang w:val="fr-CA"/>
        </w:rPr>
        <w:t>└──</w:t>
      </w:r>
      <w:r>
        <w:rPr>
          <w:rFonts w:ascii="Courier New" w:hAnsi="Courier New" w:cs="Courier New"/>
          <w:sz w:val="20"/>
          <w:szCs w:val="20"/>
          <w:lang w:val="fr-CA"/>
        </w:rPr>
        <w:t>└──CoutPapier = PRIX_PAPIER3*(NbImpR + NbImpRV)/1000</w:t>
      </w:r>
    </w:p>
    <w:p w14:paraId="43E0A8B4" w14:textId="61C9B26A" w:rsidR="005339E1" w:rsidRDefault="005339E1" w:rsidP="00C45FA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</w:t>
      </w:r>
    </w:p>
    <w:p w14:paraId="17649038" w14:textId="77777777" w:rsidR="00595411" w:rsidRPr="00BC7B89" w:rsidRDefault="00595411" w:rsidP="00595411">
      <w:pPr>
        <w:pStyle w:val="Default"/>
        <w:rPr>
          <w:rFonts w:ascii="Courier New" w:hAnsi="Courier New" w:cs="Courier New"/>
          <w:b/>
          <w:bCs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Pr="004070AC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* </w:t>
      </w:r>
      <w:r w:rsidRPr="004070AC">
        <w:rPr>
          <w:rFonts w:ascii="Courier New" w:hAnsi="Courier New" w:cs="Courier New"/>
          <w:b/>
          <w:bCs/>
          <w:sz w:val="20"/>
          <w:szCs w:val="20"/>
          <w:highlight w:val="green"/>
          <w:lang w:val="fr-CA"/>
        </w:rPr>
        <w:t>Étape 4: Calculer les coûts du façonnage et de la perforation</w:t>
      </w:r>
      <w:r w:rsidRPr="00BC7B89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 </w:t>
      </w:r>
    </w:p>
    <w:p w14:paraId="165DD325" w14:textId="77777777" w:rsidR="0066391F" w:rsidRDefault="0066391F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│ Entrez variable </w:t>
      </w:r>
    </w:p>
    <w:p w14:paraId="47C0F40B" w14:textId="4DB5C66E" w:rsidR="00563723" w:rsidRDefault="0066391F" w:rsidP="00F7659E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>│ char Aperforer</w:t>
      </w:r>
      <w:r w:rsidR="005339E1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, </w:t>
      </w:r>
      <w:r w:rsidR="005339E1"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>TypeFaconnage</w:t>
      </w:r>
    </w:p>
    <w:p w14:paraId="5863355F" w14:textId="3AAD78A4" w:rsidR="0066391F" w:rsidRPr="0066391F" w:rsidRDefault="0066391F" w:rsidP="00F7659E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>│ const float PRIX_BROCHER = 0.03, PRIX_ENCOLLER = 0.6, PRIX TABLETTE = 0.35,</w:t>
      </w:r>
    </w:p>
    <w:p w14:paraId="46313A72" w14:textId="0A6BF4FF" w:rsidR="0066391F" w:rsidRPr="0066391F" w:rsidRDefault="0066391F" w:rsidP="00F7659E">
      <w:pPr>
        <w:pStyle w:val="Default"/>
        <w:rPr>
          <w:rFonts w:ascii="Courier New" w:hAnsi="Courier New" w:cs="Courier New"/>
          <w:sz w:val="20"/>
          <w:szCs w:val="20"/>
          <w:highlight w:val="yellow"/>
          <w:lang w:val="fr-CA"/>
        </w:rPr>
      </w:pP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│  </w:t>
      </w: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ab/>
      </w: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ab/>
      </w:r>
      <w:r w:rsidR="004C2A35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PRIX_DOS_CHEVAL = 0.10, </w:t>
      </w: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>PRIX_PERFORER = 3</w:t>
      </w:r>
    </w:p>
    <w:p w14:paraId="4625CB1E" w14:textId="32EE1365" w:rsidR="00C54FD6" w:rsidRPr="0066391F" w:rsidRDefault="0066391F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66391F">
        <w:rPr>
          <w:rFonts w:ascii="Courier New" w:hAnsi="Courier New" w:cs="Courier New"/>
          <w:sz w:val="20"/>
          <w:szCs w:val="20"/>
          <w:highlight w:val="yellow"/>
          <w:lang w:val="fr-CA"/>
        </w:rPr>
        <w:t>│ float CoutFaconnage</w:t>
      </w:r>
    </w:p>
    <w:p w14:paraId="7E6F1151" w14:textId="6B4D55CC" w:rsidR="0087384E" w:rsidRPr="00C54FD6" w:rsidRDefault="00C54FD6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="0066391F" w:rsidRPr="00C54FD6">
        <w:rPr>
          <w:rFonts w:ascii="Courier New" w:hAnsi="Courier New" w:cs="Courier New"/>
          <w:sz w:val="20"/>
          <w:szCs w:val="20"/>
          <w:lang w:val="fr-CA"/>
        </w:rPr>
        <w:t>Calculer CoutFaconnage</w:t>
      </w:r>
    </w:p>
    <w:p w14:paraId="330078AE" w14:textId="726AC6D5" w:rsidR="0066391F" w:rsidRDefault="00C54FD6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="0066391F" w:rsidRPr="00C54FD6">
        <w:rPr>
          <w:rFonts w:ascii="Courier New" w:hAnsi="Courier New" w:cs="Courier New"/>
          <w:sz w:val="20"/>
          <w:szCs w:val="20"/>
          <w:lang w:val="fr-CA"/>
        </w:rPr>
        <w:t>Lire Aperforer, TypeFaconnage</w:t>
      </w:r>
    </w:p>
    <w:p w14:paraId="055ABB9D" w14:textId="206232C0" w:rsidR="00C54FD6" w:rsidRDefault="00C54FD6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Aperforer = toupper(Aperforer) </w:t>
      </w:r>
    </w:p>
    <w:p w14:paraId="355FF91C" w14:textId="01BE8C7B" w:rsidR="00C54FD6" w:rsidRDefault="00C54FD6" w:rsidP="00C54FD6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┌──Si </w:t>
      </w:r>
      <w:r w:rsidRPr="00BC7B89">
        <w:rPr>
          <w:rFonts w:ascii="Courier New" w:hAnsi="Courier New" w:cs="Courier New"/>
          <w:sz w:val="20"/>
          <w:szCs w:val="20"/>
          <w:lang w:val="fr-CA"/>
        </w:rPr>
        <w:t>FormatPapier  == 1</w:t>
      </w:r>
      <w:r w:rsidR="00AE1481">
        <w:rPr>
          <w:rFonts w:ascii="Courier New" w:hAnsi="Courier New" w:cs="Courier New"/>
          <w:sz w:val="20"/>
          <w:szCs w:val="20"/>
          <w:lang w:val="fr-CA"/>
        </w:rPr>
        <w:t xml:space="preserve"> OU</w:t>
      </w:r>
      <w:r w:rsidR="00AE1481" w:rsidRPr="00AE1481">
        <w:rPr>
          <w:rFonts w:ascii="Courier New" w:hAnsi="Courier New" w:cs="Courier New"/>
          <w:sz w:val="20"/>
          <w:szCs w:val="20"/>
          <w:lang w:val="fr-CA"/>
        </w:rPr>
        <w:t xml:space="preserve"> </w:t>
      </w:r>
      <w:r w:rsidR="00AE1481" w:rsidRPr="00BC7B89">
        <w:rPr>
          <w:rFonts w:ascii="Courier New" w:hAnsi="Courier New" w:cs="Courier New"/>
          <w:sz w:val="20"/>
          <w:szCs w:val="20"/>
          <w:lang w:val="fr-CA"/>
        </w:rPr>
        <w:t xml:space="preserve">FormatPapier  == </w:t>
      </w:r>
      <w:r w:rsidR="00AE1481">
        <w:rPr>
          <w:rFonts w:ascii="Courier New" w:hAnsi="Courier New" w:cs="Courier New"/>
          <w:sz w:val="20"/>
          <w:szCs w:val="20"/>
          <w:lang w:val="fr-CA"/>
        </w:rPr>
        <w:t>2</w:t>
      </w:r>
    </w:p>
    <w:p w14:paraId="55184090" w14:textId="482F6198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3B6C62">
        <w:rPr>
          <w:rFonts w:ascii="Courier New" w:hAnsi="Courier New" w:cs="Courier New"/>
          <w:sz w:val="20"/>
          <w:szCs w:val="20"/>
          <w:lang w:val="fr-CA"/>
        </w:rPr>
        <w:t>┌──</w:t>
      </w:r>
      <w:r>
        <w:rPr>
          <w:rFonts w:ascii="Courier New" w:hAnsi="Courier New" w:cs="Courier New"/>
          <w:sz w:val="20"/>
          <w:szCs w:val="20"/>
          <w:lang w:val="fr-CA"/>
        </w:rPr>
        <w:t>Si TypeFaconnage == 1</w:t>
      </w:r>
    </w:p>
    <w:p w14:paraId="1E71BE7D" w14:textId="741F8B9B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│  CoutFaconnage = </w:t>
      </w:r>
      <w:r w:rsidRPr="000912DA">
        <w:rPr>
          <w:rFonts w:ascii="Courier New" w:hAnsi="Courier New" w:cs="Courier New"/>
          <w:sz w:val="20"/>
          <w:szCs w:val="20"/>
          <w:lang w:val="fr-CA"/>
        </w:rPr>
        <w:t>PRIX_BROCHER*NbExe</w:t>
      </w:r>
    </w:p>
    <w:p w14:paraId="0CA583A6" w14:textId="10333485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2</w:t>
      </w:r>
    </w:p>
    <w:p w14:paraId="44B840A9" w14:textId="793BBC35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│  CoutFaconnage = </w:t>
      </w:r>
      <w:r w:rsidRPr="000912DA">
        <w:rPr>
          <w:rFonts w:ascii="Courier New" w:hAnsi="Courier New" w:cs="Courier New"/>
          <w:sz w:val="20"/>
          <w:szCs w:val="20"/>
          <w:lang w:val="fr-CA"/>
        </w:rPr>
        <w:t>PRIX_</w:t>
      </w:r>
      <w:r>
        <w:rPr>
          <w:rFonts w:ascii="Courier New" w:hAnsi="Courier New" w:cs="Courier New"/>
          <w:sz w:val="20"/>
          <w:szCs w:val="20"/>
          <w:lang w:val="fr-CA"/>
        </w:rPr>
        <w:t>ENCOLLER</w:t>
      </w:r>
      <w:r w:rsidRPr="000912DA">
        <w:rPr>
          <w:rFonts w:ascii="Courier New" w:hAnsi="Courier New" w:cs="Courier New"/>
          <w:sz w:val="20"/>
          <w:szCs w:val="20"/>
          <w:lang w:val="fr-CA"/>
        </w:rPr>
        <w:t>*NbExe</w:t>
      </w:r>
    </w:p>
    <w:p w14:paraId="6B956690" w14:textId="231E44E8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3</w:t>
      </w:r>
    </w:p>
    <w:p w14:paraId="5D8C93FA" w14:textId="03B023AF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│  CoutFaconnage = </w:t>
      </w:r>
      <w:r w:rsidRPr="000912DA">
        <w:rPr>
          <w:rFonts w:ascii="Courier New" w:hAnsi="Courier New" w:cs="Courier New"/>
          <w:sz w:val="20"/>
          <w:szCs w:val="20"/>
          <w:lang w:val="fr-CA"/>
        </w:rPr>
        <w:t>PRIX_</w:t>
      </w:r>
      <w:r>
        <w:rPr>
          <w:rFonts w:ascii="Courier New" w:hAnsi="Courier New" w:cs="Courier New"/>
          <w:sz w:val="20"/>
          <w:szCs w:val="20"/>
          <w:lang w:val="fr-CA"/>
        </w:rPr>
        <w:t>TABLETTE</w:t>
      </w:r>
      <w:r w:rsidRPr="000912DA">
        <w:rPr>
          <w:rFonts w:ascii="Courier New" w:hAnsi="Courier New" w:cs="Courier New"/>
          <w:sz w:val="20"/>
          <w:szCs w:val="20"/>
          <w:lang w:val="fr-CA"/>
        </w:rPr>
        <w:t>*NbExe</w:t>
      </w:r>
    </w:p>
    <w:p w14:paraId="7515CCC9" w14:textId="30F201A7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4</w:t>
      </w:r>
    </w:p>
    <w:p w14:paraId="605E3B98" w14:textId="730915EF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CoutFaconnage = 0</w:t>
      </w:r>
    </w:p>
    <w:p w14:paraId="1A212ABC" w14:textId="6FD6CAE7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5</w:t>
      </w:r>
    </w:p>
    <w:p w14:paraId="05713316" w14:textId="0927366E" w:rsidR="009F25CE" w:rsidRDefault="009F25CE" w:rsidP="009F25C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 w:rsidR="003B6C62">
        <w:rPr>
          <w:rFonts w:ascii="Courier New" w:hAnsi="Courier New" w:cs="Courier New"/>
          <w:sz w:val="20"/>
          <w:szCs w:val="20"/>
          <w:lang w:val="fr-CA"/>
        </w:rPr>
        <w:t>└──</w:t>
      </w:r>
      <w:r>
        <w:rPr>
          <w:rFonts w:ascii="Courier New" w:hAnsi="Courier New" w:cs="Courier New"/>
          <w:sz w:val="20"/>
          <w:szCs w:val="20"/>
          <w:lang w:val="fr-CA"/>
        </w:rPr>
        <w:t>CoutFaconnage = 0</w:t>
      </w:r>
    </w:p>
    <w:p w14:paraId="3461920F" w14:textId="41A95195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├──Si </w:t>
      </w: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FormatPapier  == </w:t>
      </w:r>
      <w:r>
        <w:rPr>
          <w:rFonts w:ascii="Courier New" w:hAnsi="Courier New" w:cs="Courier New"/>
          <w:sz w:val="20"/>
          <w:szCs w:val="20"/>
          <w:lang w:val="fr-CA"/>
        </w:rPr>
        <w:t>3</w:t>
      </w:r>
    </w:p>
    <w:p w14:paraId="1E2D1F8B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┌──Si TypeFaconnage == 1</w:t>
      </w:r>
    </w:p>
    <w:p w14:paraId="441FE605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│  CoutFaconnage = </w:t>
      </w:r>
      <w:r w:rsidRPr="000912DA">
        <w:rPr>
          <w:rFonts w:ascii="Courier New" w:hAnsi="Courier New" w:cs="Courier New"/>
          <w:sz w:val="20"/>
          <w:szCs w:val="20"/>
          <w:lang w:val="fr-CA"/>
        </w:rPr>
        <w:t>PRIX_BROCHER*NbExe</w:t>
      </w:r>
    </w:p>
    <w:p w14:paraId="16C83572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2</w:t>
      </w:r>
    </w:p>
    <w:p w14:paraId="19B711E9" w14:textId="2B3D0699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CoutFaconnage = 0</w:t>
      </w:r>
    </w:p>
    <w:p w14:paraId="1F36D3AA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3</w:t>
      </w:r>
    </w:p>
    <w:p w14:paraId="1562E731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 xml:space="preserve">│  CoutFaconnage = </w:t>
      </w:r>
      <w:r w:rsidRPr="000912DA">
        <w:rPr>
          <w:rFonts w:ascii="Courier New" w:hAnsi="Courier New" w:cs="Courier New"/>
          <w:sz w:val="20"/>
          <w:szCs w:val="20"/>
          <w:lang w:val="fr-CA"/>
        </w:rPr>
        <w:t>PRIX_</w:t>
      </w:r>
      <w:r>
        <w:rPr>
          <w:rFonts w:ascii="Courier New" w:hAnsi="Courier New" w:cs="Courier New"/>
          <w:sz w:val="20"/>
          <w:szCs w:val="20"/>
          <w:lang w:val="fr-CA"/>
        </w:rPr>
        <w:t>TABLETTE</w:t>
      </w:r>
      <w:r w:rsidRPr="000912DA">
        <w:rPr>
          <w:rFonts w:ascii="Courier New" w:hAnsi="Courier New" w:cs="Courier New"/>
          <w:sz w:val="20"/>
          <w:szCs w:val="20"/>
          <w:lang w:val="fr-CA"/>
        </w:rPr>
        <w:t>*NbExe</w:t>
      </w:r>
    </w:p>
    <w:p w14:paraId="0E4C12C1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4</w:t>
      </w:r>
    </w:p>
    <w:p w14:paraId="17782253" w14:textId="5A971099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CoutFaconnage = PRIX_DOS_CHEVAL*NbExe</w:t>
      </w:r>
    </w:p>
    <w:p w14:paraId="76C98412" w14:textId="77777777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│  </w:t>
      </w:r>
      <w:r>
        <w:rPr>
          <w:rFonts w:ascii="Courier New" w:hAnsi="Courier New" w:cs="Courier New"/>
          <w:sz w:val="20"/>
          <w:szCs w:val="20"/>
          <w:lang w:val="fr-CA"/>
        </w:rPr>
        <w:t>│  Si TypeFaconnage == 5</w:t>
      </w:r>
    </w:p>
    <w:p w14:paraId="2BDC900A" w14:textId="3A5183A6" w:rsidR="003B6C62" w:rsidRDefault="003B6C62" w:rsidP="003B6C6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>
        <w:rPr>
          <w:rFonts w:ascii="Courier New" w:hAnsi="Courier New" w:cs="Courier New"/>
          <w:sz w:val="20"/>
          <w:szCs w:val="20"/>
          <w:lang w:val="fr-CA"/>
        </w:rPr>
        <w:t>└──└──CoutFaconnage = 0</w:t>
      </w:r>
    </w:p>
    <w:p w14:paraId="5C706861" w14:textId="02341556" w:rsidR="00445B39" w:rsidRPr="0098548F" w:rsidRDefault="0098548F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 xml:space="preserve">│  ┌──Si Aperforer = </w:t>
      </w:r>
      <w:r w:rsidRPr="0098548F">
        <w:rPr>
          <w:rFonts w:ascii="Courier New" w:hAnsi="Courier New" w:cs="Courier New"/>
          <w:sz w:val="20"/>
          <w:szCs w:val="20"/>
          <w:lang w:val="fr-CA"/>
        </w:rPr>
        <w:t>‘O’</w:t>
      </w:r>
    </w:p>
    <w:p w14:paraId="52893F4D" w14:textId="76F7559E" w:rsidR="00724D19" w:rsidRDefault="0098548F" w:rsidP="002C24A4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 </w:t>
      </w:r>
      <w:r w:rsidR="002C24A4">
        <w:rPr>
          <w:rFonts w:ascii="Courier New" w:hAnsi="Courier New" w:cs="Courier New"/>
          <w:sz w:val="20"/>
          <w:szCs w:val="20"/>
          <w:lang w:val="fr-CA"/>
        </w:rPr>
        <w:t>└──</w:t>
      </w:r>
      <w:r>
        <w:rPr>
          <w:rFonts w:ascii="Courier New" w:hAnsi="Courier New" w:cs="Courier New"/>
          <w:sz w:val="20"/>
          <w:szCs w:val="20"/>
          <w:lang w:val="fr-CA"/>
        </w:rPr>
        <w:t>CoutFaconnage = CoutFaconnage + (NbImpR + NbImpRV)*PRIX_PERFORER/1000</w:t>
      </w:r>
    </w:p>
    <w:p w14:paraId="593509F8" w14:textId="761D0657" w:rsidR="0009396B" w:rsidRPr="00BC7B89" w:rsidRDefault="0009396B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</w:t>
      </w:r>
      <w:r w:rsidRPr="00BC7B89">
        <w:rPr>
          <w:rFonts w:ascii="Courier New" w:hAnsi="Courier New" w:cs="Courier New"/>
          <w:b/>
          <w:bCs/>
          <w:sz w:val="20"/>
          <w:szCs w:val="20"/>
          <w:lang w:val="fr-CA"/>
        </w:rPr>
        <w:t xml:space="preserve">* </w:t>
      </w:r>
      <w:r w:rsidRPr="004070AC">
        <w:rPr>
          <w:rFonts w:ascii="Courier New" w:hAnsi="Courier New" w:cs="Courier New"/>
          <w:b/>
          <w:bCs/>
          <w:i/>
          <w:iCs/>
          <w:sz w:val="20"/>
          <w:szCs w:val="20"/>
          <w:highlight w:val="green"/>
          <w:lang w:val="fr-CA"/>
        </w:rPr>
        <w:t>Étape 5: Calculer le coût total</w:t>
      </w:r>
      <w:r w:rsidRPr="00BC7B89">
        <w:rPr>
          <w:rFonts w:ascii="Courier New" w:hAnsi="Courier New" w:cs="Courier New"/>
          <w:b/>
          <w:bCs/>
          <w:i/>
          <w:iCs/>
          <w:sz w:val="20"/>
          <w:szCs w:val="20"/>
          <w:lang w:val="fr-CA"/>
        </w:rPr>
        <w:t xml:space="preserve"> </w:t>
      </w:r>
    </w:p>
    <w:p w14:paraId="62CC5512" w14:textId="77777777" w:rsidR="0009396B" w:rsidRPr="00BC7B89" w:rsidRDefault="0009396B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CoutProduction = CoutR + CoutRV + CoutPapier + CoutFaconnage </w:t>
      </w:r>
    </w:p>
    <w:p w14:paraId="53E8758B" w14:textId="76C99523" w:rsidR="0009396B" w:rsidRDefault="0009396B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Calculer CoutTotal </w:t>
      </w:r>
    </w:p>
    <w:p w14:paraId="68B027AA" w14:textId="77777777" w:rsidR="003E7D72" w:rsidRDefault="003E7D72" w:rsidP="003E7D72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87384E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│ Entrez variable </w:t>
      </w:r>
    </w:p>
    <w:p w14:paraId="2E6B628B" w14:textId="5B7DD483" w:rsidR="003E7D72" w:rsidRDefault="003E7D72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3E7D72">
        <w:rPr>
          <w:rFonts w:ascii="Courier New" w:hAnsi="Courier New" w:cs="Courier New"/>
          <w:sz w:val="20"/>
          <w:szCs w:val="20"/>
          <w:highlight w:val="yellow"/>
          <w:lang w:val="fr-CA"/>
        </w:rPr>
        <w:lastRenderedPageBreak/>
        <w:t>│ const float TPS = 0.05, TVQ = 0.09975</w:t>
      </w:r>
    </w:p>
    <w:p w14:paraId="4A5EE402" w14:textId="7B9D8807" w:rsidR="003E7D72" w:rsidRDefault="003E7D72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3E7D72">
        <w:rPr>
          <w:rFonts w:ascii="Courier New" w:hAnsi="Courier New" w:cs="Courier New"/>
          <w:sz w:val="20"/>
          <w:szCs w:val="20"/>
          <w:highlight w:val="yellow"/>
          <w:lang w:val="fr-CA"/>
        </w:rPr>
        <w:t xml:space="preserve">│ float </w:t>
      </w:r>
      <w:r w:rsidRPr="007D7626">
        <w:rPr>
          <w:rFonts w:ascii="Courier New" w:hAnsi="Courier New" w:cs="Courier New"/>
          <w:sz w:val="20"/>
          <w:szCs w:val="20"/>
          <w:highlight w:val="yellow"/>
          <w:lang w:val="fr-CA"/>
        </w:rPr>
        <w:t>CoutTota</w:t>
      </w:r>
      <w:r w:rsidR="007D7626" w:rsidRPr="007D7626">
        <w:rPr>
          <w:rFonts w:ascii="Courier New" w:hAnsi="Courier New" w:cs="Courier New"/>
          <w:sz w:val="20"/>
          <w:szCs w:val="20"/>
          <w:highlight w:val="yellow"/>
          <w:lang w:val="fr-CA"/>
        </w:rPr>
        <w:t>l, CoutProduction</w:t>
      </w:r>
    </w:p>
    <w:p w14:paraId="054E904B" w14:textId="5D977881" w:rsidR="003E7D72" w:rsidRPr="00BC7B89" w:rsidRDefault="003E7D72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>
        <w:rPr>
          <w:rFonts w:ascii="Courier New" w:hAnsi="Courier New" w:cs="Courier New"/>
          <w:sz w:val="20"/>
          <w:szCs w:val="20"/>
          <w:lang w:val="fr-CA"/>
        </w:rPr>
        <w:t>│ CoutTotal = CoutProduction + CoutProduction*TPS</w:t>
      </w:r>
      <w:r w:rsidR="00430A47">
        <w:rPr>
          <w:rFonts w:ascii="Courier New" w:hAnsi="Courier New" w:cs="Courier New"/>
          <w:sz w:val="20"/>
          <w:szCs w:val="20"/>
          <w:lang w:val="fr-CA"/>
        </w:rPr>
        <w:t>+</w:t>
      </w:r>
      <w:r w:rsidR="00430A47" w:rsidRPr="00430A47">
        <w:rPr>
          <w:rFonts w:ascii="Courier New" w:hAnsi="Courier New" w:cs="Courier New"/>
          <w:sz w:val="20"/>
          <w:szCs w:val="20"/>
          <w:lang w:val="fr-CA"/>
        </w:rPr>
        <w:t xml:space="preserve"> </w:t>
      </w:r>
      <w:r w:rsidR="00430A47">
        <w:rPr>
          <w:rFonts w:ascii="Courier New" w:hAnsi="Courier New" w:cs="Courier New"/>
          <w:sz w:val="20"/>
          <w:szCs w:val="20"/>
          <w:lang w:val="fr-CA"/>
        </w:rPr>
        <w:t>CoutProduction*</w:t>
      </w:r>
      <w:r>
        <w:rPr>
          <w:rFonts w:ascii="Courier New" w:hAnsi="Courier New" w:cs="Courier New"/>
          <w:sz w:val="20"/>
          <w:szCs w:val="20"/>
          <w:lang w:val="fr-CA"/>
        </w:rPr>
        <w:t>TVQ</w:t>
      </w:r>
    </w:p>
    <w:p w14:paraId="17F245D1" w14:textId="77777777" w:rsidR="0009396B" w:rsidRPr="00BC7B89" w:rsidRDefault="0009396B" w:rsidP="00F7659E">
      <w:pPr>
        <w:pStyle w:val="Default"/>
        <w:rPr>
          <w:rFonts w:ascii="Courier New" w:hAnsi="Courier New" w:cs="Courier New"/>
          <w:sz w:val="20"/>
          <w:szCs w:val="20"/>
          <w:lang w:val="fr-CA"/>
        </w:rPr>
      </w:pPr>
      <w:r w:rsidRPr="00BC7B89">
        <w:rPr>
          <w:rFonts w:ascii="Courier New" w:hAnsi="Courier New" w:cs="Courier New"/>
          <w:sz w:val="20"/>
          <w:szCs w:val="20"/>
          <w:lang w:val="fr-CA"/>
        </w:rPr>
        <w:t xml:space="preserve">│ * Affichage des résultats </w:t>
      </w:r>
    </w:p>
    <w:p w14:paraId="5ACC446D" w14:textId="446D211E" w:rsidR="009E10A9" w:rsidRPr="00BC7B89" w:rsidRDefault="0009396B" w:rsidP="00F7659E">
      <w:pPr>
        <w:rPr>
          <w:rFonts w:cs="Courier New"/>
          <w:b/>
          <w:bCs/>
          <w:szCs w:val="20"/>
        </w:rPr>
      </w:pPr>
      <w:r w:rsidRPr="00BC7B89">
        <w:rPr>
          <w:rFonts w:cs="Courier New"/>
          <w:szCs w:val="20"/>
        </w:rPr>
        <w:t>└──Écrire CoutR, CoutRV, CoutPapier, CoutFaconnage, CoutProduction, CoutTotal</w:t>
      </w:r>
    </w:p>
    <w:sectPr w:rsidR="009E10A9" w:rsidRPr="00BC7B89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F4"/>
    <w:rsid w:val="00017FB8"/>
    <w:rsid w:val="000434F3"/>
    <w:rsid w:val="0006608C"/>
    <w:rsid w:val="000912DA"/>
    <w:rsid w:val="0009396B"/>
    <w:rsid w:val="000F1821"/>
    <w:rsid w:val="001078F4"/>
    <w:rsid w:val="001E723E"/>
    <w:rsid w:val="002762F4"/>
    <w:rsid w:val="002A712E"/>
    <w:rsid w:val="002C24A4"/>
    <w:rsid w:val="003B6C62"/>
    <w:rsid w:val="003E7D72"/>
    <w:rsid w:val="004070AC"/>
    <w:rsid w:val="00430A47"/>
    <w:rsid w:val="00445B39"/>
    <w:rsid w:val="00475036"/>
    <w:rsid w:val="004A7618"/>
    <w:rsid w:val="004C2A35"/>
    <w:rsid w:val="004E789D"/>
    <w:rsid w:val="005339E1"/>
    <w:rsid w:val="00563723"/>
    <w:rsid w:val="00595411"/>
    <w:rsid w:val="005C6FDC"/>
    <w:rsid w:val="0065314C"/>
    <w:rsid w:val="0066391F"/>
    <w:rsid w:val="00724D19"/>
    <w:rsid w:val="007738B9"/>
    <w:rsid w:val="007C771E"/>
    <w:rsid w:val="007D7626"/>
    <w:rsid w:val="0087384E"/>
    <w:rsid w:val="008B3607"/>
    <w:rsid w:val="00906E3F"/>
    <w:rsid w:val="0098548F"/>
    <w:rsid w:val="009C17AB"/>
    <w:rsid w:val="009E10A9"/>
    <w:rsid w:val="009F25CE"/>
    <w:rsid w:val="00AE1481"/>
    <w:rsid w:val="00AE5E93"/>
    <w:rsid w:val="00B05ABF"/>
    <w:rsid w:val="00B374B0"/>
    <w:rsid w:val="00BB3379"/>
    <w:rsid w:val="00BB4B74"/>
    <w:rsid w:val="00BC7B89"/>
    <w:rsid w:val="00BF4C07"/>
    <w:rsid w:val="00C45FA6"/>
    <w:rsid w:val="00C54FD6"/>
    <w:rsid w:val="00D46457"/>
    <w:rsid w:val="00D94891"/>
    <w:rsid w:val="00D975E0"/>
    <w:rsid w:val="00E86D63"/>
    <w:rsid w:val="00EA0F45"/>
    <w:rsid w:val="00F415E5"/>
    <w:rsid w:val="00F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876E"/>
  <w15:docId w15:val="{6B4A66C2-57DE-4DDE-9A8E-DB1AF817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4C0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0939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t\Desktop\Diagramme%20d'action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Diagramme d'action</Template>
  <TotalTime>125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Huan Tran</dc:creator>
  <cp:keywords/>
  <dc:description/>
  <cp:lastModifiedBy>Tran Quoc Huan</cp:lastModifiedBy>
  <cp:revision>9</cp:revision>
  <dcterms:created xsi:type="dcterms:W3CDTF">2022-01-07T10:33:00Z</dcterms:created>
  <dcterms:modified xsi:type="dcterms:W3CDTF">2022-01-07T16:59:00Z</dcterms:modified>
</cp:coreProperties>
</file>